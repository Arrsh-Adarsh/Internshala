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03B76046" w14:textId="77777777" w:rsidR="002560DC" w:rsidRDefault="00A81368">
              <w:pPr>
                <w:pStyle w:val="Publishwithline"/>
              </w:pPr>
              <w:r>
                <w:t xml:space="preserve">JAVA PROGRAM: </w:t>
              </w:r>
            </w:p>
          </w:sdtContent>
        </w:sdt>
        <w:p w14:paraId="2CF50D63" w14:textId="77777777" w:rsidR="002560DC" w:rsidRDefault="002560DC">
          <w:pPr>
            <w:pStyle w:val="underline"/>
          </w:pPr>
        </w:p>
        <w:p w14:paraId="500F4C08" w14:textId="77777777" w:rsidR="002560DC" w:rsidRDefault="003E48AF">
          <w:pPr>
            <w:pStyle w:val="PadderBetweenControlandBody"/>
          </w:pPr>
        </w:p>
      </w:sdtContent>
    </w:sdt>
    <w:p w14:paraId="75E4AA2A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 w:rsidRPr="00A81368">
        <w:rPr>
          <w:rFonts w:ascii="Open Sans" w:hAnsi="Open Sans" w:cs="Open Sans"/>
          <w:b/>
          <w:bCs/>
          <w:color w:val="333333"/>
          <w:sz w:val="20"/>
          <w:shd w:val="clear" w:color="auto" w:fill="EEEEEE"/>
        </w:rPr>
        <w:t>Question</w:t>
      </w: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- </w:t>
      </w:r>
      <w:proofErr w:type="spellStart"/>
      <w:r>
        <w:rPr>
          <w:rFonts w:ascii="Open Sans" w:hAnsi="Open Sans" w:cs="Open Sans"/>
          <w:color w:val="333333"/>
          <w:sz w:val="20"/>
          <w:shd w:val="clear" w:color="auto" w:fill="EEEEEE"/>
        </w:rPr>
        <w:t>Prog</w:t>
      </w:r>
      <w:proofErr w:type="spellEnd"/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333333"/>
          <w:sz w:val="20"/>
          <w:shd w:val="clear" w:color="auto" w:fill="EEEEEE"/>
        </w:rPr>
        <w:t>lang</w:t>
      </w:r>
      <w:proofErr w:type="spellEnd"/>
      <w:proofErr w:type="gramEnd"/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: Java </w:t>
      </w:r>
      <w:bookmarkStart w:id="0" w:name="_GoBack"/>
      <w:bookmarkEnd w:id="0"/>
    </w:p>
    <w:p w14:paraId="6061169A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>In this problem, there are types of events: ENTER (a student enters the queue) or SERVED.</w:t>
      </w:r>
    </w:p>
    <w:p w14:paraId="07ACE9D7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A unique token is assigned to any student entering the queue.</w:t>
      </w:r>
    </w:p>
    <w:p w14:paraId="0F93930F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The queue serves the students based on the following criteria: The student having the highest Cumulative Grade Point Average (CGPA) is served first.</w:t>
      </w:r>
    </w:p>
    <w:p w14:paraId="2B7D5189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Any students having the same CGPA will be served by name in ascending case-sensitive alphabetical order</w:t>
      </w:r>
    </w:p>
    <w:p w14:paraId="01ADB942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. Any students having the same CGPA and name will be served in ascending token order. </w:t>
      </w:r>
    </w:p>
    <w:p w14:paraId="00A8CD35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Given a sequence of events, print the names of students who are yet to be </w:t>
      </w:r>
      <w:proofErr w:type="gramStart"/>
      <w:r>
        <w:rPr>
          <w:rFonts w:ascii="Open Sans" w:hAnsi="Open Sans" w:cs="Open Sans"/>
          <w:color w:val="333333"/>
          <w:sz w:val="20"/>
          <w:shd w:val="clear" w:color="auto" w:fill="EEEEEE"/>
        </w:rPr>
        <w:t>served(</w:t>
      </w:r>
      <w:proofErr w:type="gramEnd"/>
      <w:r>
        <w:rPr>
          <w:rFonts w:ascii="Open Sans" w:hAnsi="Open Sans" w:cs="Open Sans"/>
          <w:color w:val="333333"/>
          <w:sz w:val="20"/>
          <w:shd w:val="clear" w:color="auto" w:fill="EEEEEE"/>
        </w:rPr>
        <w:t>based on above criteria).</w:t>
      </w:r>
    </w:p>
    <w:p w14:paraId="66D50E85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If the queue is empty, print EMPTY.</w:t>
      </w:r>
    </w:p>
    <w:p w14:paraId="169AF1DC" w14:textId="77777777" w:rsidR="00A81368" w:rsidRPr="00A81368" w:rsidRDefault="00A81368" w:rsidP="00A81368">
      <w:pPr>
        <w:rPr>
          <w:rFonts w:ascii="Open Sans" w:hAnsi="Open Sans" w:cs="Open Sans"/>
          <w:b/>
          <w:bCs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</w:t>
      </w:r>
      <w:r w:rsidRPr="00A81368">
        <w:rPr>
          <w:rFonts w:ascii="Open Sans" w:hAnsi="Open Sans" w:cs="Open Sans"/>
          <w:b/>
          <w:bCs/>
          <w:color w:val="333333"/>
          <w:sz w:val="20"/>
          <w:shd w:val="clear" w:color="auto" w:fill="EEEEEE"/>
        </w:rPr>
        <w:t xml:space="preserve">Input Format </w:t>
      </w:r>
    </w:p>
    <w:p w14:paraId="513D3AB8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>The first line of input contains an integer, denoting the total number of events. Each of the subsequent lines will be of the following two forms:</w:t>
      </w:r>
    </w:p>
    <w:p w14:paraId="35028EB8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ENTER name CGPA token - The student to be inserted into the priority queue. </w:t>
      </w:r>
    </w:p>
    <w:p w14:paraId="3E29F592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SERVED - The highest priority student in the queue was served. </w:t>
      </w:r>
    </w:p>
    <w:p w14:paraId="6ABEBBE0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Constraints where </w:t>
      </w:r>
      <w:proofErr w:type="spellStart"/>
      <w:r>
        <w:rPr>
          <w:rFonts w:ascii="Open Sans" w:hAnsi="Open Sans" w:cs="Open Sans"/>
          <w:color w:val="333333"/>
          <w:sz w:val="20"/>
          <w:shd w:val="clear" w:color="auto" w:fill="EEEEEE"/>
        </w:rPr>
        <w:t>where</w:t>
      </w:r>
      <w:proofErr w:type="spellEnd"/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each token </w:t>
      </w:r>
      <w:proofErr w:type="spellStart"/>
      <w:r>
        <w:rPr>
          <w:rFonts w:ascii="Open Sans" w:hAnsi="Open Sans" w:cs="Open Sans"/>
          <w:color w:val="333333"/>
          <w:sz w:val="20"/>
          <w:shd w:val="clear" w:color="auto" w:fill="EEEEEE"/>
        </w:rPr>
        <w:t>i</w:t>
      </w:r>
      <w:proofErr w:type="spellEnd"/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is a unique integer. </w:t>
      </w:r>
    </w:p>
    <w:p w14:paraId="323A7869" w14:textId="77777777" w:rsidR="00A81368" w:rsidRPr="00A81368" w:rsidRDefault="00A81368" w:rsidP="00A81368">
      <w:pPr>
        <w:rPr>
          <w:rFonts w:ascii="Open Sans" w:hAnsi="Open Sans" w:cs="Open Sans"/>
          <w:b/>
          <w:bCs/>
          <w:color w:val="333333"/>
          <w:sz w:val="20"/>
          <w:shd w:val="clear" w:color="auto" w:fill="EEEEEE"/>
        </w:rPr>
      </w:pPr>
      <w:r w:rsidRPr="00A81368">
        <w:rPr>
          <w:rFonts w:ascii="Open Sans" w:hAnsi="Open Sans" w:cs="Open Sans"/>
          <w:b/>
          <w:bCs/>
          <w:color w:val="333333"/>
          <w:sz w:val="20"/>
          <w:shd w:val="clear" w:color="auto" w:fill="EEEEEE"/>
        </w:rPr>
        <w:t xml:space="preserve">Output Format </w:t>
      </w:r>
    </w:p>
    <w:p w14:paraId="082A2D8A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>Print the names (based on the criteria) of the students who are not served at all after executing all events; if every student in the queue was served, then print EMPTY.</w:t>
      </w:r>
    </w:p>
    <w:p w14:paraId="5521AEFE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</w:t>
      </w:r>
      <w:r w:rsidRPr="00A81368">
        <w:rPr>
          <w:rFonts w:ascii="Open Sans" w:hAnsi="Open Sans" w:cs="Open Sans"/>
          <w:b/>
          <w:bCs/>
          <w:color w:val="333333"/>
          <w:sz w:val="20"/>
          <w:shd w:val="clear" w:color="auto" w:fill="EEEEEE"/>
        </w:rPr>
        <w:t>Sample Input</w:t>
      </w: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</w:t>
      </w:r>
    </w:p>
    <w:p w14:paraId="08433865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12 </w:t>
      </w:r>
    </w:p>
    <w:p w14:paraId="15D7204F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>ENTER John 3.75 50</w:t>
      </w:r>
    </w:p>
    <w:p w14:paraId="78FF3137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ENTER Mark 3.8 24 </w:t>
      </w:r>
    </w:p>
    <w:p w14:paraId="711005DC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ENTER </w:t>
      </w:r>
      <w:proofErr w:type="spellStart"/>
      <w:r>
        <w:rPr>
          <w:rFonts w:ascii="Open Sans" w:hAnsi="Open Sans" w:cs="Open Sans"/>
          <w:color w:val="333333"/>
          <w:sz w:val="20"/>
          <w:shd w:val="clear" w:color="auto" w:fill="EEEEEE"/>
        </w:rPr>
        <w:t>Shafaet</w:t>
      </w:r>
      <w:proofErr w:type="spellEnd"/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3.7 35 </w:t>
      </w:r>
    </w:p>
    <w:p w14:paraId="0EBDC4EE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SERVED </w:t>
      </w:r>
    </w:p>
    <w:p w14:paraId="2138A99E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>SERVED</w:t>
      </w:r>
    </w:p>
    <w:p w14:paraId="15CFCCFF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ENTER </w:t>
      </w:r>
      <w:proofErr w:type="spellStart"/>
      <w:r>
        <w:rPr>
          <w:rFonts w:ascii="Open Sans" w:hAnsi="Open Sans" w:cs="Open Sans"/>
          <w:color w:val="333333"/>
          <w:sz w:val="20"/>
          <w:shd w:val="clear" w:color="auto" w:fill="EEEEEE"/>
        </w:rPr>
        <w:t>Samiha</w:t>
      </w:r>
      <w:proofErr w:type="spellEnd"/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3.85 36 </w:t>
      </w:r>
    </w:p>
    <w:p w14:paraId="5FF807C2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SERVED </w:t>
      </w:r>
    </w:p>
    <w:p w14:paraId="494E955D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ENTER Ashley 3.9 42 </w:t>
      </w:r>
    </w:p>
    <w:p w14:paraId="66C4DC3C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>ENTER Maria 3.6 46</w:t>
      </w:r>
    </w:p>
    <w:p w14:paraId="410640EB" w14:textId="77777777" w:rsidR="009A13EF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ENTER </w:t>
      </w:r>
      <w:proofErr w:type="spellStart"/>
      <w:r>
        <w:rPr>
          <w:rFonts w:ascii="Open Sans" w:hAnsi="Open Sans" w:cs="Open Sans"/>
          <w:color w:val="333333"/>
          <w:sz w:val="20"/>
          <w:shd w:val="clear" w:color="auto" w:fill="EEEEEE"/>
        </w:rPr>
        <w:t>Anik</w:t>
      </w:r>
      <w:proofErr w:type="spellEnd"/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3.95 49 </w:t>
      </w:r>
    </w:p>
    <w:p w14:paraId="6039797D" w14:textId="0D2434B2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ENTER Dan 3.95 50 </w:t>
      </w:r>
    </w:p>
    <w:p w14:paraId="17F6A9CC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SERVED </w:t>
      </w:r>
    </w:p>
    <w:p w14:paraId="6CDCB479" w14:textId="77777777" w:rsidR="00A81368" w:rsidRPr="00A81368" w:rsidRDefault="00A81368" w:rsidP="00A81368">
      <w:pPr>
        <w:rPr>
          <w:rFonts w:ascii="Open Sans" w:hAnsi="Open Sans" w:cs="Open Sans"/>
          <w:b/>
          <w:bCs/>
          <w:color w:val="333333"/>
          <w:sz w:val="20"/>
          <w:shd w:val="clear" w:color="auto" w:fill="EEEEEE"/>
        </w:rPr>
      </w:pPr>
      <w:r w:rsidRPr="00A81368">
        <w:rPr>
          <w:rFonts w:ascii="Open Sans" w:hAnsi="Open Sans" w:cs="Open Sans"/>
          <w:b/>
          <w:bCs/>
          <w:color w:val="333333"/>
          <w:sz w:val="20"/>
          <w:shd w:val="clear" w:color="auto" w:fill="EEEEEE"/>
        </w:rPr>
        <w:t xml:space="preserve">Sample </w:t>
      </w:r>
      <w:proofErr w:type="gramStart"/>
      <w:r w:rsidRPr="00A81368">
        <w:rPr>
          <w:rFonts w:ascii="Open Sans" w:hAnsi="Open Sans" w:cs="Open Sans"/>
          <w:b/>
          <w:bCs/>
          <w:color w:val="333333"/>
          <w:sz w:val="20"/>
          <w:shd w:val="clear" w:color="auto" w:fill="EEEEEE"/>
        </w:rPr>
        <w:t>Output :</w:t>
      </w:r>
      <w:proofErr w:type="gramEnd"/>
    </w:p>
    <w:p w14:paraId="6A047D17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Dan </w:t>
      </w:r>
    </w:p>
    <w:p w14:paraId="493FD45D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Ashley </w:t>
      </w:r>
    </w:p>
    <w:p w14:paraId="30C2DB0A" w14:textId="77777777" w:rsidR="00A81368" w:rsidRDefault="00A81368" w:rsidP="00A81368">
      <w:pPr>
        <w:rPr>
          <w:rFonts w:ascii="Open Sans" w:hAnsi="Open Sans" w:cs="Open Sans"/>
          <w:color w:val="333333"/>
          <w:sz w:val="20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z w:val="20"/>
          <w:shd w:val="clear" w:color="auto" w:fill="EEEEEE"/>
        </w:rPr>
        <w:t>Shafaet</w:t>
      </w:r>
      <w:proofErr w:type="spellEnd"/>
      <w:r>
        <w:rPr>
          <w:rFonts w:ascii="Open Sans" w:hAnsi="Open Sans" w:cs="Open Sans"/>
          <w:color w:val="333333"/>
          <w:sz w:val="20"/>
          <w:shd w:val="clear" w:color="auto" w:fill="EEEEEE"/>
        </w:rPr>
        <w:t xml:space="preserve"> </w:t>
      </w:r>
    </w:p>
    <w:p w14:paraId="3E59CDA6" w14:textId="77777777" w:rsidR="00A81368" w:rsidRDefault="00A81368" w:rsidP="00A81368">
      <w:r>
        <w:rPr>
          <w:rFonts w:ascii="Open Sans" w:hAnsi="Open Sans" w:cs="Open Sans"/>
          <w:color w:val="333333"/>
          <w:sz w:val="20"/>
          <w:shd w:val="clear" w:color="auto" w:fill="EEEEEE"/>
        </w:rPr>
        <w:t>Maria</w:t>
      </w:r>
    </w:p>
    <w:p w14:paraId="163329EE" w14:textId="77777777" w:rsidR="00A81368" w:rsidRDefault="00A81368" w:rsidP="00A81368"/>
    <w:p w14:paraId="43DC5405" w14:textId="77777777" w:rsidR="00A81368" w:rsidRDefault="00A81368" w:rsidP="00A81368"/>
    <w:p w14:paraId="7690255F" w14:textId="77777777" w:rsidR="00A81368" w:rsidRDefault="00A81368" w:rsidP="00A81368">
      <w:r>
        <w:t>// PROGRAM STARTS FROM HERE</w:t>
      </w:r>
    </w:p>
    <w:p w14:paraId="12F69A63" w14:textId="77777777" w:rsidR="00A81368" w:rsidRDefault="00A81368" w:rsidP="00A81368"/>
    <w:p w14:paraId="198D7899" w14:textId="77777777" w:rsidR="00A81368" w:rsidRDefault="00A81368" w:rsidP="00A8136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635834A3" w14:textId="77777777" w:rsidR="00A81368" w:rsidRDefault="00A81368" w:rsidP="00A81368"/>
    <w:p w14:paraId="49E82DC0" w14:textId="77777777" w:rsidR="00A81368" w:rsidRDefault="00A81368" w:rsidP="00A81368">
      <w:proofErr w:type="gramStart"/>
      <w:r>
        <w:t>class</w:t>
      </w:r>
      <w:proofErr w:type="gramEnd"/>
      <w:r>
        <w:t xml:space="preserve"> Data</w:t>
      </w:r>
    </w:p>
    <w:p w14:paraId="6B30051A" w14:textId="77777777" w:rsidR="00A81368" w:rsidRDefault="00A81368" w:rsidP="00A81368">
      <w:r>
        <w:t>{</w:t>
      </w:r>
    </w:p>
    <w:p w14:paraId="2C4094EE" w14:textId="77777777" w:rsidR="00A81368" w:rsidRDefault="00A81368" w:rsidP="009A13EF">
      <w:pPr>
        <w:ind w:left="720"/>
      </w:pPr>
      <w:r>
        <w:t xml:space="preserve">    String name;</w:t>
      </w:r>
    </w:p>
    <w:p w14:paraId="449E4A40" w14:textId="77777777" w:rsidR="00A81368" w:rsidRDefault="00A81368" w:rsidP="009A13EF">
      <w:pPr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CGPA;</w:t>
      </w:r>
    </w:p>
    <w:p w14:paraId="07934049" w14:textId="77777777" w:rsidR="00A81368" w:rsidRDefault="00A81368" w:rsidP="009A13EF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token;</w:t>
      </w:r>
    </w:p>
    <w:p w14:paraId="3715EB7D" w14:textId="77777777" w:rsidR="00A81368" w:rsidRDefault="00A81368" w:rsidP="00A81368">
      <w:r>
        <w:t xml:space="preserve">    </w:t>
      </w:r>
    </w:p>
    <w:p w14:paraId="5EF7F260" w14:textId="77777777" w:rsidR="00A81368" w:rsidRDefault="00A81368" w:rsidP="009A13E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Data(String </w:t>
      </w:r>
      <w:proofErr w:type="spellStart"/>
      <w:r>
        <w:t>name,float</w:t>
      </w:r>
      <w:proofErr w:type="spellEnd"/>
      <w:r>
        <w:t xml:space="preserve"> </w:t>
      </w:r>
      <w:proofErr w:type="spellStart"/>
      <w:r>
        <w:t>CGPA,int</w:t>
      </w:r>
      <w:proofErr w:type="spellEnd"/>
      <w:r>
        <w:t xml:space="preserve"> token)                   //constructor</w:t>
      </w:r>
    </w:p>
    <w:p w14:paraId="691A3027" w14:textId="77777777" w:rsidR="00A81368" w:rsidRDefault="00A81368" w:rsidP="009A13EF">
      <w:pPr>
        <w:ind w:left="720"/>
      </w:pPr>
      <w:r>
        <w:t xml:space="preserve">    {</w:t>
      </w:r>
    </w:p>
    <w:p w14:paraId="2CB63BDC" w14:textId="77777777" w:rsidR="00A81368" w:rsidRDefault="00A81368" w:rsidP="009A13EF">
      <w:pPr>
        <w:ind w:left="720"/>
      </w:pPr>
      <w:r>
        <w:t xml:space="preserve">        this.name=name;</w:t>
      </w:r>
    </w:p>
    <w:p w14:paraId="66232BC7" w14:textId="77777777" w:rsidR="00A81368" w:rsidRDefault="00A81368" w:rsidP="009A13EF">
      <w:pPr>
        <w:ind w:left="720"/>
      </w:pPr>
      <w:r>
        <w:t xml:space="preserve">        </w:t>
      </w:r>
      <w:proofErr w:type="spellStart"/>
      <w:r>
        <w:t>this.CGPA</w:t>
      </w:r>
      <w:proofErr w:type="spellEnd"/>
      <w:r>
        <w:t>=CGPA;</w:t>
      </w:r>
    </w:p>
    <w:p w14:paraId="6E536EB8" w14:textId="77777777" w:rsidR="00A81368" w:rsidRDefault="00A81368" w:rsidP="009A13EF">
      <w:pPr>
        <w:ind w:left="720"/>
      </w:pPr>
      <w:r>
        <w:t xml:space="preserve">        </w:t>
      </w:r>
      <w:proofErr w:type="spellStart"/>
      <w:r>
        <w:t>this.token</w:t>
      </w:r>
      <w:proofErr w:type="spellEnd"/>
      <w:r>
        <w:t>=token;</w:t>
      </w:r>
    </w:p>
    <w:p w14:paraId="11CB8B99" w14:textId="77777777" w:rsidR="00A81368" w:rsidRDefault="00A81368" w:rsidP="009A13EF">
      <w:pPr>
        <w:ind w:left="720"/>
      </w:pPr>
      <w:r>
        <w:t xml:space="preserve">    }</w:t>
      </w:r>
    </w:p>
    <w:p w14:paraId="48B71EB5" w14:textId="77777777" w:rsidR="00A81368" w:rsidRDefault="00A81368" w:rsidP="00A81368">
      <w:r>
        <w:t xml:space="preserve">    </w:t>
      </w:r>
    </w:p>
    <w:p w14:paraId="3421F373" w14:textId="77777777" w:rsidR="00A81368" w:rsidRDefault="00A81368" w:rsidP="009A13E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14:paraId="1585599F" w14:textId="77777777" w:rsidR="00A81368" w:rsidRDefault="00A81368" w:rsidP="009A13EF">
      <w:pPr>
        <w:ind w:left="720"/>
      </w:pPr>
      <w:r>
        <w:t xml:space="preserve">    {</w:t>
      </w:r>
    </w:p>
    <w:p w14:paraId="37CBF03E" w14:textId="77777777" w:rsidR="00A81368" w:rsidRDefault="00A81368" w:rsidP="009A13EF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25CC5F4E" w14:textId="77777777" w:rsidR="00A81368" w:rsidRDefault="00A81368" w:rsidP="009A13EF">
      <w:pPr>
        <w:ind w:left="720"/>
      </w:pPr>
      <w:r>
        <w:t xml:space="preserve">    }</w:t>
      </w:r>
    </w:p>
    <w:p w14:paraId="2C70F294" w14:textId="77777777" w:rsidR="00A81368" w:rsidRDefault="00A81368" w:rsidP="009A13E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getCgpa</w:t>
      </w:r>
      <w:proofErr w:type="spellEnd"/>
      <w:r>
        <w:t>()</w:t>
      </w:r>
    </w:p>
    <w:p w14:paraId="0416D6EF" w14:textId="77777777" w:rsidR="00A81368" w:rsidRDefault="00A81368" w:rsidP="009A13EF">
      <w:pPr>
        <w:ind w:left="720"/>
      </w:pPr>
      <w:r>
        <w:t xml:space="preserve">    {</w:t>
      </w:r>
    </w:p>
    <w:p w14:paraId="7B404704" w14:textId="77777777" w:rsidR="00A81368" w:rsidRDefault="00A81368" w:rsidP="009A13EF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CGPA;</w:t>
      </w:r>
    </w:p>
    <w:p w14:paraId="6BF16D7F" w14:textId="77777777" w:rsidR="00A81368" w:rsidRDefault="00A81368" w:rsidP="009A13EF">
      <w:pPr>
        <w:ind w:left="720"/>
      </w:pPr>
      <w:r>
        <w:t xml:space="preserve">    }</w:t>
      </w:r>
    </w:p>
    <w:p w14:paraId="28028385" w14:textId="77777777" w:rsidR="00A81368" w:rsidRDefault="00A81368" w:rsidP="009A13E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getToken</w:t>
      </w:r>
      <w:proofErr w:type="spellEnd"/>
      <w:r>
        <w:t>()</w:t>
      </w:r>
    </w:p>
    <w:p w14:paraId="037C4BD4" w14:textId="77777777" w:rsidR="00A81368" w:rsidRDefault="00A81368" w:rsidP="009A13EF">
      <w:pPr>
        <w:ind w:left="720"/>
      </w:pPr>
      <w:r>
        <w:t xml:space="preserve">    {</w:t>
      </w:r>
    </w:p>
    <w:p w14:paraId="5275B492" w14:textId="77777777" w:rsidR="00A81368" w:rsidRDefault="00A81368" w:rsidP="009A13EF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token;</w:t>
      </w:r>
    </w:p>
    <w:p w14:paraId="089D137E" w14:textId="77777777" w:rsidR="00A81368" w:rsidRDefault="00A81368" w:rsidP="009A13EF">
      <w:pPr>
        <w:ind w:left="720"/>
      </w:pPr>
      <w:r>
        <w:t xml:space="preserve">    }</w:t>
      </w:r>
    </w:p>
    <w:p w14:paraId="0D018312" w14:textId="77777777" w:rsidR="00A81368" w:rsidRDefault="00A81368" w:rsidP="00A81368">
      <w:r>
        <w:t>}</w:t>
      </w:r>
    </w:p>
    <w:p w14:paraId="0E0E0928" w14:textId="77777777" w:rsidR="00A81368" w:rsidRDefault="00A81368" w:rsidP="00A81368"/>
    <w:p w14:paraId="4B81FF2C" w14:textId="77777777" w:rsidR="00A81368" w:rsidRDefault="00A81368" w:rsidP="00A81368">
      <w:proofErr w:type="gramStart"/>
      <w:r>
        <w:t>public</w:t>
      </w:r>
      <w:proofErr w:type="gramEnd"/>
      <w:r>
        <w:t xml:space="preserve"> class Demo {   </w:t>
      </w:r>
    </w:p>
    <w:p w14:paraId="55272B4D" w14:textId="77777777" w:rsidR="00A81368" w:rsidRDefault="00A81368" w:rsidP="00A81368">
      <w:r>
        <w:t xml:space="preserve">    </w:t>
      </w:r>
    </w:p>
    <w:p w14:paraId="5AB50D86" w14:textId="77777777" w:rsidR="00A81368" w:rsidRDefault="00A81368" w:rsidP="00A81368">
      <w:r>
        <w:t xml:space="preserve"> //MAIN FUNCTION STARTS HERE</w:t>
      </w:r>
    </w:p>
    <w:p w14:paraId="6ED4C4BD" w14:textId="77777777" w:rsidR="00A81368" w:rsidRDefault="00A81368" w:rsidP="00A81368">
      <w:r>
        <w:t xml:space="preserve">    </w:t>
      </w:r>
    </w:p>
    <w:p w14:paraId="738C788C" w14:textId="76A57A1E" w:rsidR="00A81368" w:rsidRDefault="009A13EF" w:rsidP="00A81368">
      <w:r>
        <w:t xml:space="preserve">    </w:t>
      </w:r>
      <w:r w:rsidR="00A81368">
        <w:t xml:space="preserve"> </w:t>
      </w:r>
      <w:proofErr w:type="gramStart"/>
      <w:r w:rsidR="00A81368">
        <w:t>public</w:t>
      </w:r>
      <w:proofErr w:type="gramEnd"/>
      <w:r w:rsidR="00A81368">
        <w:t xml:space="preserve"> static void main(String </w:t>
      </w:r>
      <w:proofErr w:type="spellStart"/>
      <w:r w:rsidR="00A81368">
        <w:t>args</w:t>
      </w:r>
      <w:proofErr w:type="spellEnd"/>
      <w:r w:rsidR="00A81368">
        <w:t>[])</w:t>
      </w:r>
    </w:p>
    <w:p w14:paraId="6EF996A8" w14:textId="77777777" w:rsidR="00A81368" w:rsidRDefault="00A81368" w:rsidP="00A81368">
      <w:r>
        <w:t xml:space="preserve">    {</w:t>
      </w:r>
    </w:p>
    <w:p w14:paraId="78159859" w14:textId="77777777" w:rsidR="00A81368" w:rsidRDefault="00A81368" w:rsidP="009A13EF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14:paraId="6F828F22" w14:textId="77777777" w:rsidR="00A81368" w:rsidRDefault="00A81368" w:rsidP="009A13EF">
      <w:pPr>
        <w:ind w:left="720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EB9EE7A" w14:textId="77777777" w:rsidR="00A81368" w:rsidRDefault="00A81368" w:rsidP="009A13EF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14:paraId="3DFECA83" w14:textId="77777777" w:rsidR="00A81368" w:rsidRDefault="00A81368" w:rsidP="009A13EF">
      <w:pPr>
        <w:ind w:left="720"/>
      </w:pPr>
      <w:r>
        <w:t xml:space="preserve">        </w:t>
      </w:r>
      <w:proofErr w:type="spellStart"/>
      <w:r>
        <w:t>PriorityQueue</w:t>
      </w:r>
      <w:proofErr w:type="spellEnd"/>
      <w:r>
        <w:t xml:space="preserve">&lt;Data&gt; Student = new </w:t>
      </w:r>
      <w:proofErr w:type="gramStart"/>
      <w:r>
        <w:t>PriorityQueue(</w:t>
      </w:r>
      <w:proofErr w:type="gramEnd"/>
      <w:r>
        <w:t>Comparator.comparing(Data::getCgpa).reversed().thenComparing(Data::getname).thenComparing(Data::getToken));</w:t>
      </w:r>
    </w:p>
    <w:p w14:paraId="72ABD7BB" w14:textId="77777777" w:rsidR="00A81368" w:rsidRDefault="00A81368" w:rsidP="009A13EF">
      <w:pPr>
        <w:ind w:left="720"/>
      </w:pPr>
      <w:r>
        <w:t xml:space="preserve">       </w:t>
      </w:r>
    </w:p>
    <w:p w14:paraId="45802076" w14:textId="77777777" w:rsidR="00A81368" w:rsidRDefault="00A81368" w:rsidP="009A13EF">
      <w:pPr>
        <w:ind w:left="720"/>
      </w:pPr>
      <w:r>
        <w:t xml:space="preserve"> // TAKING INPUT FROM USER       </w:t>
      </w:r>
    </w:p>
    <w:p w14:paraId="5F6A2EB3" w14:textId="77777777" w:rsidR="00A81368" w:rsidRDefault="00A81368" w:rsidP="009A13EF">
      <w:pPr>
        <w:ind w:left="720"/>
      </w:pPr>
      <w:r>
        <w:t xml:space="preserve">        </w:t>
      </w:r>
      <w:proofErr w:type="gramStart"/>
      <w:r>
        <w:t>while(</w:t>
      </w:r>
      <w:proofErr w:type="gramEnd"/>
      <w:r>
        <w:t>n-- &gt;0)</w:t>
      </w:r>
    </w:p>
    <w:p w14:paraId="078E6F15" w14:textId="77777777" w:rsidR="00A81368" w:rsidRDefault="00A81368" w:rsidP="009A13EF">
      <w:pPr>
        <w:ind w:left="720"/>
      </w:pPr>
      <w:r>
        <w:t xml:space="preserve">        {  </w:t>
      </w:r>
    </w:p>
    <w:p w14:paraId="7E483B3D" w14:textId="77777777" w:rsidR="00A81368" w:rsidRDefault="00A81368" w:rsidP="009A13EF">
      <w:pPr>
        <w:ind w:left="1440"/>
      </w:pPr>
      <w:r>
        <w:t xml:space="preserve">            String event=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14:paraId="34157F5C" w14:textId="77777777" w:rsidR="00A81368" w:rsidRDefault="00A81368" w:rsidP="009A13EF">
      <w:pPr>
        <w:ind w:left="1440"/>
      </w:pPr>
      <w:r>
        <w:t xml:space="preserve">            </w:t>
      </w:r>
    </w:p>
    <w:p w14:paraId="37C3AAFD" w14:textId="77777777" w:rsidR="00A81368" w:rsidRDefault="00A81368" w:rsidP="009A13EF">
      <w:pPr>
        <w:ind w:left="1440"/>
      </w:pPr>
      <w:r>
        <w:t xml:space="preserve">            String </w:t>
      </w:r>
      <w:proofErr w:type="spellStart"/>
      <w:proofErr w:type="gramStart"/>
      <w:r>
        <w:t>eventarr</w:t>
      </w:r>
      <w:proofErr w:type="spellEnd"/>
      <w:r>
        <w:t>[</w:t>
      </w:r>
      <w:proofErr w:type="gramEnd"/>
      <w:r>
        <w:t>]=</w:t>
      </w:r>
      <w:proofErr w:type="spellStart"/>
      <w:r>
        <w:t>event.split</w:t>
      </w:r>
      <w:proofErr w:type="spellEnd"/>
      <w:r>
        <w:t>(" ");</w:t>
      </w:r>
    </w:p>
    <w:p w14:paraId="68837916" w14:textId="77777777" w:rsidR="00A81368" w:rsidRDefault="00A81368" w:rsidP="009A13EF">
      <w:pPr>
        <w:ind w:left="1440"/>
      </w:pPr>
      <w:r>
        <w:t xml:space="preserve">            </w:t>
      </w:r>
    </w:p>
    <w:p w14:paraId="16C91E48" w14:textId="77777777" w:rsidR="00A81368" w:rsidRDefault="00A81368" w:rsidP="009A13EF">
      <w:pPr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eventarr</w:t>
      </w:r>
      <w:proofErr w:type="spellEnd"/>
      <w:r>
        <w:t>[0].equals("ENTER"))</w:t>
      </w:r>
    </w:p>
    <w:p w14:paraId="3C9B691A" w14:textId="77777777" w:rsidR="00A81368" w:rsidRDefault="00A81368" w:rsidP="009A13EF">
      <w:pPr>
        <w:ind w:left="1440"/>
      </w:pPr>
      <w:r>
        <w:t xml:space="preserve">            {</w:t>
      </w:r>
    </w:p>
    <w:p w14:paraId="311BE615" w14:textId="77777777" w:rsidR="00A81368" w:rsidRDefault="00A81368" w:rsidP="009A13EF">
      <w:pPr>
        <w:ind w:left="1440"/>
      </w:pPr>
      <w:r>
        <w:t xml:space="preserve">                String name=</w:t>
      </w:r>
      <w:proofErr w:type="spellStart"/>
      <w:proofErr w:type="gramStart"/>
      <w:r>
        <w:t>eventarr</w:t>
      </w:r>
      <w:proofErr w:type="spellEnd"/>
      <w:r>
        <w:t>[</w:t>
      </w:r>
      <w:proofErr w:type="gramEnd"/>
      <w:r>
        <w:t>1];</w:t>
      </w:r>
    </w:p>
    <w:p w14:paraId="16569317" w14:textId="77777777" w:rsidR="00A81368" w:rsidRDefault="00A81368" w:rsidP="009A13EF">
      <w:pPr>
        <w:ind w:left="1440"/>
      </w:pPr>
      <w:r>
        <w:t xml:space="preserve">                </w:t>
      </w:r>
      <w:proofErr w:type="gramStart"/>
      <w:r>
        <w:t>float</w:t>
      </w:r>
      <w:proofErr w:type="gramEnd"/>
      <w:r>
        <w:t xml:space="preserve"> CGPA=</w:t>
      </w:r>
      <w:proofErr w:type="spellStart"/>
      <w:r>
        <w:t>Float.parseFloat</w:t>
      </w:r>
      <w:proofErr w:type="spellEnd"/>
      <w:r>
        <w:t>(</w:t>
      </w:r>
      <w:proofErr w:type="spellStart"/>
      <w:r>
        <w:t>eventarr</w:t>
      </w:r>
      <w:proofErr w:type="spellEnd"/>
      <w:r>
        <w:t>[2]);</w:t>
      </w:r>
    </w:p>
    <w:p w14:paraId="12559C92" w14:textId="77777777" w:rsidR="00A81368" w:rsidRDefault="00A81368" w:rsidP="009A13EF">
      <w:pPr>
        <w:ind w:left="144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token=</w:t>
      </w:r>
      <w:proofErr w:type="spellStart"/>
      <w:r>
        <w:t>Integer.parseInt</w:t>
      </w:r>
      <w:proofErr w:type="spellEnd"/>
      <w:r>
        <w:t>(</w:t>
      </w:r>
      <w:proofErr w:type="spellStart"/>
      <w:r>
        <w:t>eventarr</w:t>
      </w:r>
      <w:proofErr w:type="spellEnd"/>
      <w:r>
        <w:t>[3]);</w:t>
      </w:r>
    </w:p>
    <w:p w14:paraId="79643DE4" w14:textId="77777777" w:rsidR="00A81368" w:rsidRDefault="00A81368" w:rsidP="009A13EF">
      <w:pPr>
        <w:ind w:left="1440"/>
      </w:pPr>
      <w:r>
        <w:t xml:space="preserve">                </w:t>
      </w:r>
    </w:p>
    <w:p w14:paraId="15A73E27" w14:textId="77777777" w:rsidR="00A81368" w:rsidRDefault="00A81368" w:rsidP="009A13EF">
      <w:pPr>
        <w:ind w:left="1440"/>
      </w:pPr>
      <w:r>
        <w:t xml:space="preserve">                Data d=new </w:t>
      </w:r>
      <w:proofErr w:type="gramStart"/>
      <w:r>
        <w:t>Data(</w:t>
      </w:r>
      <w:proofErr w:type="spellStart"/>
      <w:proofErr w:type="gramEnd"/>
      <w:r>
        <w:t>name,CGPA,token</w:t>
      </w:r>
      <w:proofErr w:type="spellEnd"/>
      <w:r>
        <w:t>);</w:t>
      </w:r>
    </w:p>
    <w:p w14:paraId="4C082E6A" w14:textId="77777777" w:rsidR="00A81368" w:rsidRDefault="00A81368" w:rsidP="009A13EF">
      <w:pPr>
        <w:ind w:left="1440"/>
      </w:pPr>
      <w:r>
        <w:t xml:space="preserve">                </w:t>
      </w:r>
      <w:proofErr w:type="spellStart"/>
      <w:proofErr w:type="gramStart"/>
      <w:r>
        <w:t>Student.add</w:t>
      </w:r>
      <w:proofErr w:type="spellEnd"/>
      <w:r>
        <w:t>(</w:t>
      </w:r>
      <w:proofErr w:type="gramEnd"/>
      <w:r>
        <w:t>d);</w:t>
      </w:r>
    </w:p>
    <w:p w14:paraId="70E986F3" w14:textId="77777777" w:rsidR="00A81368" w:rsidRDefault="00A81368" w:rsidP="009A13EF">
      <w:pPr>
        <w:ind w:left="1440"/>
      </w:pPr>
      <w:r>
        <w:t xml:space="preserve">               </w:t>
      </w:r>
    </w:p>
    <w:p w14:paraId="49EB0E70" w14:textId="77777777" w:rsidR="00A81368" w:rsidRDefault="00A81368" w:rsidP="009A13EF">
      <w:pPr>
        <w:ind w:left="1440"/>
      </w:pPr>
      <w:r>
        <w:t xml:space="preserve">            }</w:t>
      </w:r>
    </w:p>
    <w:p w14:paraId="5995C9C2" w14:textId="77777777" w:rsidR="00A81368" w:rsidRDefault="00A81368" w:rsidP="009A13EF">
      <w:pPr>
        <w:ind w:left="1440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eventarr</w:t>
      </w:r>
      <w:proofErr w:type="spellEnd"/>
      <w:r>
        <w:t>[0].equals("SERVED"))</w:t>
      </w:r>
    </w:p>
    <w:p w14:paraId="626A06F8" w14:textId="77777777" w:rsidR="00A81368" w:rsidRDefault="00A81368" w:rsidP="009A13EF">
      <w:pPr>
        <w:ind w:left="1440"/>
      </w:pPr>
      <w:r>
        <w:t xml:space="preserve">            {</w:t>
      </w:r>
    </w:p>
    <w:p w14:paraId="189A3CBA" w14:textId="77777777" w:rsidR="00A81368" w:rsidRDefault="00A81368" w:rsidP="009A13EF">
      <w:pPr>
        <w:ind w:left="1440"/>
      </w:pPr>
      <w:r>
        <w:t xml:space="preserve">                Data Head=</w:t>
      </w:r>
      <w:proofErr w:type="spellStart"/>
      <w:proofErr w:type="gramStart"/>
      <w:r>
        <w:t>Student.poll</w:t>
      </w:r>
      <w:proofErr w:type="spellEnd"/>
      <w:r>
        <w:t>(</w:t>
      </w:r>
      <w:proofErr w:type="gramEnd"/>
      <w:r>
        <w:t>);</w:t>
      </w:r>
    </w:p>
    <w:p w14:paraId="70185CDF" w14:textId="77777777" w:rsidR="00A81368" w:rsidRDefault="00A81368" w:rsidP="009A13EF">
      <w:pPr>
        <w:ind w:left="1440"/>
      </w:pPr>
      <w:r>
        <w:t xml:space="preserve">            }</w:t>
      </w:r>
    </w:p>
    <w:p w14:paraId="71AFC4C7" w14:textId="77777777" w:rsidR="00A81368" w:rsidRDefault="00A81368" w:rsidP="009A13EF">
      <w:pPr>
        <w:ind w:left="720"/>
      </w:pPr>
      <w:r>
        <w:t xml:space="preserve">        }    </w:t>
      </w:r>
    </w:p>
    <w:p w14:paraId="7F1D0A8A" w14:textId="77777777" w:rsidR="00A81368" w:rsidRDefault="00A81368" w:rsidP="009A13EF">
      <w:pPr>
        <w:ind w:left="720"/>
      </w:pPr>
      <w:r>
        <w:t xml:space="preserve">        </w:t>
      </w:r>
    </w:p>
    <w:p w14:paraId="182A40E7" w14:textId="77777777" w:rsidR="00A81368" w:rsidRDefault="00A81368" w:rsidP="009A13EF">
      <w:pPr>
        <w:ind w:left="720"/>
      </w:pPr>
      <w:r>
        <w:t xml:space="preserve"> // OUTPUT STARTS FROM HERE       </w:t>
      </w:r>
    </w:p>
    <w:p w14:paraId="28089FA2" w14:textId="77777777" w:rsidR="00A81368" w:rsidRDefault="00A81368" w:rsidP="009A13EF">
      <w:pPr>
        <w:ind w:left="720"/>
      </w:pPr>
      <w:r>
        <w:t xml:space="preserve">        </w:t>
      </w:r>
    </w:p>
    <w:p w14:paraId="6DE0C8CA" w14:textId="77777777" w:rsidR="00A81368" w:rsidRDefault="00A81368" w:rsidP="009A13EF">
      <w:pPr>
        <w:ind w:left="720"/>
      </w:pPr>
      <w:r>
        <w:t xml:space="preserve">        Data Head=</w:t>
      </w:r>
      <w:proofErr w:type="spellStart"/>
      <w:proofErr w:type="gramStart"/>
      <w:r>
        <w:t>Student.poll</w:t>
      </w:r>
      <w:proofErr w:type="spellEnd"/>
      <w:r>
        <w:t>(</w:t>
      </w:r>
      <w:proofErr w:type="gramEnd"/>
      <w:r>
        <w:t>);</w:t>
      </w:r>
    </w:p>
    <w:p w14:paraId="6383DD66" w14:textId="77777777" w:rsidR="00A81368" w:rsidRDefault="00A81368" w:rsidP="009A13EF">
      <w:pPr>
        <w:ind w:left="720"/>
      </w:pPr>
      <w:r>
        <w:t xml:space="preserve">        </w:t>
      </w:r>
      <w:proofErr w:type="gramStart"/>
      <w:r>
        <w:t>if(</w:t>
      </w:r>
      <w:proofErr w:type="gramEnd"/>
      <w:r>
        <w:t>Head==null)</w:t>
      </w:r>
    </w:p>
    <w:p w14:paraId="54D1812C" w14:textId="77777777" w:rsidR="00A81368" w:rsidRDefault="00A81368" w:rsidP="009A13EF">
      <w:pPr>
        <w:ind w:left="720"/>
      </w:pPr>
      <w:r>
        <w:t xml:space="preserve">        {</w:t>
      </w:r>
    </w:p>
    <w:p w14:paraId="04555D23" w14:textId="77777777" w:rsidR="00A81368" w:rsidRDefault="00A81368" w:rsidP="009A13EF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"EMPTY");</w:t>
      </w:r>
    </w:p>
    <w:p w14:paraId="59E2CD9F" w14:textId="77777777" w:rsidR="00A81368" w:rsidRDefault="00A81368" w:rsidP="009A13EF">
      <w:pPr>
        <w:ind w:left="720"/>
      </w:pPr>
      <w:r>
        <w:t xml:space="preserve">        }        </w:t>
      </w:r>
    </w:p>
    <w:p w14:paraId="6CF738A8" w14:textId="77777777" w:rsidR="00A81368" w:rsidRDefault="00A81368" w:rsidP="009A13EF">
      <w:pPr>
        <w:ind w:left="720"/>
      </w:pPr>
      <w:r>
        <w:t xml:space="preserve">        </w:t>
      </w:r>
      <w:proofErr w:type="gramStart"/>
      <w:r>
        <w:t>else</w:t>
      </w:r>
      <w:proofErr w:type="gramEnd"/>
    </w:p>
    <w:p w14:paraId="63457473" w14:textId="77777777" w:rsidR="00A81368" w:rsidRDefault="00A81368" w:rsidP="009A13EF">
      <w:pPr>
        <w:ind w:left="720"/>
      </w:pPr>
      <w:r>
        <w:t xml:space="preserve">        {</w:t>
      </w:r>
    </w:p>
    <w:p w14:paraId="7A913D82" w14:textId="77777777" w:rsidR="00A81368" w:rsidRDefault="00A81368" w:rsidP="009A13EF">
      <w:pPr>
        <w:ind w:left="720"/>
      </w:pPr>
      <w:r>
        <w:t xml:space="preserve">            </w:t>
      </w:r>
      <w:proofErr w:type="gramStart"/>
      <w:r>
        <w:t>while(</w:t>
      </w:r>
      <w:proofErr w:type="gramEnd"/>
      <w:r>
        <w:t>Head!=null)</w:t>
      </w:r>
    </w:p>
    <w:p w14:paraId="30F1AD59" w14:textId="77777777" w:rsidR="00A81368" w:rsidRDefault="00A81368" w:rsidP="009A13EF">
      <w:pPr>
        <w:ind w:left="720"/>
      </w:pPr>
      <w:r>
        <w:t xml:space="preserve">            {</w:t>
      </w:r>
    </w:p>
    <w:p w14:paraId="4293F265" w14:textId="77777777" w:rsidR="00A81368" w:rsidRDefault="00A81368" w:rsidP="009A13EF">
      <w:pPr>
        <w:ind w:left="7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Head.name);</w:t>
      </w:r>
    </w:p>
    <w:p w14:paraId="40C6D5F9" w14:textId="77777777" w:rsidR="00A81368" w:rsidRDefault="00A81368" w:rsidP="009A13EF">
      <w:pPr>
        <w:ind w:left="720"/>
      </w:pPr>
      <w:r>
        <w:t xml:space="preserve">                Head=</w:t>
      </w:r>
      <w:proofErr w:type="spellStart"/>
      <w:proofErr w:type="gramStart"/>
      <w:r>
        <w:t>Student.poll</w:t>
      </w:r>
      <w:proofErr w:type="spellEnd"/>
      <w:r>
        <w:t>(</w:t>
      </w:r>
      <w:proofErr w:type="gramEnd"/>
      <w:r>
        <w:t>);</w:t>
      </w:r>
    </w:p>
    <w:p w14:paraId="270B7DA9" w14:textId="77777777" w:rsidR="00A81368" w:rsidRDefault="00A81368" w:rsidP="009A13EF">
      <w:pPr>
        <w:ind w:left="720"/>
      </w:pPr>
      <w:r>
        <w:t xml:space="preserve">            }</w:t>
      </w:r>
    </w:p>
    <w:p w14:paraId="7EE08BD1" w14:textId="77777777" w:rsidR="00A81368" w:rsidRDefault="00A81368" w:rsidP="009A13EF">
      <w:pPr>
        <w:ind w:left="720"/>
      </w:pPr>
      <w:r>
        <w:t xml:space="preserve">        }</w:t>
      </w:r>
    </w:p>
    <w:p w14:paraId="0760BF73" w14:textId="77777777" w:rsidR="00A81368" w:rsidRDefault="00A81368" w:rsidP="00A81368">
      <w:r>
        <w:t xml:space="preserve">    }</w:t>
      </w:r>
    </w:p>
    <w:p w14:paraId="259D4F42" w14:textId="77777777" w:rsidR="00A81368" w:rsidRDefault="00A81368" w:rsidP="00A81368">
      <w:r>
        <w:t>}</w:t>
      </w:r>
    </w:p>
    <w:sectPr w:rsidR="00A813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81368"/>
    <w:rsid w:val="002560DC"/>
    <w:rsid w:val="002F2A3D"/>
    <w:rsid w:val="003E48AF"/>
    <w:rsid w:val="008F4B9A"/>
    <w:rsid w:val="009A13EF"/>
    <w:rsid w:val="00A8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D267"/>
  <w15:docId w15:val="{2ABF9220-2736-4CFC-8ACC-17A329F9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14D9C-DA9A-446A-80A4-AD154839AC5D}"/>
      </w:docPartPr>
      <w:docPartBody>
        <w:p w:rsidR="000D2DF0" w:rsidRDefault="000D2DF0">
          <w:r w:rsidRPr="00E331AF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5A"/>
    <w:rsid w:val="000D2DF0"/>
    <w:rsid w:val="00E8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D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JAVA PROGRAM: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504</Words>
  <Characters>2876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Adarshkumar</dc:creator>
  <cp:keywords/>
  <dc:description/>
  <cp:lastModifiedBy>Adarsh kumar</cp:lastModifiedBy>
  <cp:revision>2</cp:revision>
  <dcterms:created xsi:type="dcterms:W3CDTF">2019-03-16T17:54:00Z</dcterms:created>
  <dcterms:modified xsi:type="dcterms:W3CDTF">2019-03-16T17:54:00Z</dcterms:modified>
</cp:coreProperties>
</file>